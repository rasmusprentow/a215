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21" w:rsidRDefault="00927F2C" w:rsidP="00927F2C">
      <w:pPr>
        <w:pStyle w:val="Overskrift1"/>
        <w:jc w:val="center"/>
      </w:pPr>
      <w:r>
        <w:t>C</w:t>
      </w:r>
      <w:r w:rsidR="00387400">
        <w:t>SB</w:t>
      </w:r>
      <w:r>
        <w:t xml:space="preserve"> (afsnit </w:t>
      </w:r>
      <w:r w:rsidR="00F846B7">
        <w:t>2.4</w:t>
      </w:r>
      <w:r>
        <w:t>)</w:t>
      </w:r>
    </w:p>
    <w:p w:rsidR="008941C1" w:rsidRDefault="008941C1" w:rsidP="00927F2C"/>
    <w:p w:rsidR="00927F2C" w:rsidRDefault="008941C1" w:rsidP="00927F2C">
      <w:r>
        <w:t>Ved Newtons metode benyttes kvadratisk konvergens til løsning af f(x) = 0.</w:t>
      </w:r>
      <w:r w:rsidR="006E23BC">
        <w:t xml:space="preserve"> Fremgangsmåden er at man starter med et </w:t>
      </w:r>
      <w:r w:rsidR="006E23BC" w:rsidRPr="006E23BC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.15pt;height:18.15pt" o:ole="">
            <v:imagedata r:id="rId7" o:title=""/>
          </v:shape>
          <o:OLEObject Type="Embed" ProgID="Equation.3" ShapeID="_x0000_i1026" DrawAspect="Content" ObjectID="_1234697801" r:id="rId8"/>
        </w:object>
      </w:r>
      <w:r w:rsidR="006E23BC">
        <w:t>og i dette punkt laver man en tangent til f(</w:t>
      </w:r>
      <w:r w:rsidR="006E23BC" w:rsidRPr="006E23BC">
        <w:rPr>
          <w:position w:val="-12"/>
        </w:rPr>
        <w:object w:dxaOrig="260" w:dyaOrig="360">
          <v:shape id="_x0000_i1025" type="#_x0000_t75" style="width:13.15pt;height:18.15pt" o:ole="">
            <v:imagedata r:id="rId9" o:title=""/>
          </v:shape>
          <o:OLEObject Type="Embed" ProgID="Equation.3" ShapeID="_x0000_i1025" DrawAspect="Content" ObjectID="_1234697802" r:id="rId10"/>
        </w:object>
      </w:r>
      <w:r w:rsidR="006E23BC">
        <w:t xml:space="preserve">). Ved denne tangent finder man skæringen med x-aksen som nu bliver til </w:t>
      </w:r>
      <w:r w:rsidR="006E23BC" w:rsidRPr="006E23BC">
        <w:rPr>
          <w:position w:val="-10"/>
        </w:rPr>
        <w:object w:dxaOrig="240" w:dyaOrig="340">
          <v:shape id="_x0000_i1027" type="#_x0000_t75" style="width:11.9pt;height:16.9pt" o:ole="">
            <v:imagedata r:id="rId11" o:title=""/>
          </v:shape>
          <o:OLEObject Type="Embed" ProgID="Equation.3" ShapeID="_x0000_i1027" DrawAspect="Content" ObjectID="_1234697803" r:id="rId12"/>
        </w:object>
      </w:r>
      <w:r w:rsidR="006E23BC">
        <w:t xml:space="preserve">. </w:t>
      </w:r>
    </w:p>
    <w:p w:rsidR="006E23BC" w:rsidRDefault="006E23BC" w:rsidP="00927F2C">
      <w:r>
        <w:t>Vi kan se det som en skitse på følgende:</w:t>
      </w:r>
    </w:p>
    <w:p w:rsidR="006E23BC" w:rsidRDefault="006E23BC" w:rsidP="00927F2C">
      <w:r>
        <w:tab/>
      </w:r>
      <w:r>
        <w:rPr>
          <w:noProof/>
          <w:lang w:eastAsia="da-DK"/>
        </w:rPr>
        <w:drawing>
          <wp:inline distT="0" distB="0" distL="0" distR="0">
            <wp:extent cx="2064192" cy="2103055"/>
            <wp:effectExtent l="19050" t="0" r="0" b="0"/>
            <wp:docPr id="11" name="Billede 11" descr="http://tutorial.math.lamar.edu/AllBrowsers/2413/NewtonsMethod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utorial.math.lamar.edu/AllBrowsers/2413/NewtonsMethod_files/image00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623" cy="210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BC" w:rsidRDefault="00FE3E83" w:rsidP="00927F2C">
      <w:r>
        <w:t>Den første tangents ligning bliver altså:</w:t>
      </w:r>
    </w:p>
    <w:p w:rsidR="00FE3E83" w:rsidRDefault="00FE3E83" w:rsidP="00927F2C">
      <w:r>
        <w:tab/>
      </w:r>
      <w:r w:rsidRPr="006E23BC">
        <w:rPr>
          <w:position w:val="-12"/>
        </w:rPr>
        <w:object w:dxaOrig="2640" w:dyaOrig="360">
          <v:shape id="_x0000_i1028" type="#_x0000_t75" style="width:132.1pt;height:18.15pt" o:ole="">
            <v:imagedata r:id="rId14" o:title=""/>
          </v:shape>
          <o:OLEObject Type="Embed" ProgID="Equation.3" ShapeID="_x0000_i1028" DrawAspect="Content" ObjectID="_1234697804" r:id="rId15"/>
        </w:object>
      </w:r>
    </w:p>
    <w:p w:rsidR="00FE3E83" w:rsidRDefault="00FE3E83" w:rsidP="00927F2C">
      <w:r>
        <w:t>Og denne sættes lig nul for at finde det næste x:</w:t>
      </w:r>
    </w:p>
    <w:p w:rsidR="00FE3E83" w:rsidRDefault="00FE3E83" w:rsidP="00927F2C">
      <w:r>
        <w:tab/>
      </w:r>
      <w:r w:rsidR="00EF364A" w:rsidRPr="00FE3E83">
        <w:rPr>
          <w:position w:val="-82"/>
        </w:rPr>
        <w:object w:dxaOrig="2920" w:dyaOrig="1420">
          <v:shape id="_x0000_i1029" type="#_x0000_t75" style="width:145.9pt;height:70.75pt" o:ole="">
            <v:imagedata r:id="rId16" o:title=""/>
          </v:shape>
          <o:OLEObject Type="Embed" ProgID="Equation.3" ShapeID="_x0000_i1029" DrawAspect="Content" ObjectID="_1234697805" r:id="rId17"/>
        </w:object>
      </w:r>
    </w:p>
    <w:p w:rsidR="00FE3E83" w:rsidRDefault="00FE3E83" w:rsidP="00927F2C">
      <w:r>
        <w:t>Dvs. at:</w:t>
      </w:r>
    </w:p>
    <w:p w:rsidR="00FE3E83" w:rsidRDefault="00FE3E83" w:rsidP="00927F2C">
      <w:r>
        <w:tab/>
      </w:r>
      <w:r w:rsidR="00EF364A" w:rsidRPr="00FE3E83">
        <w:rPr>
          <w:position w:val="-30"/>
        </w:rPr>
        <w:object w:dxaOrig="1640" w:dyaOrig="680">
          <v:shape id="_x0000_i1030" type="#_x0000_t75" style="width:82pt;height:33.8pt" o:ole="">
            <v:imagedata r:id="rId18" o:title=""/>
          </v:shape>
          <o:OLEObject Type="Embed" ProgID="Equation.3" ShapeID="_x0000_i1030" DrawAspect="Content" ObjectID="_1234697806" r:id="rId19"/>
        </w:object>
      </w:r>
    </w:p>
    <w:p w:rsidR="00FE3E83" w:rsidRDefault="00E82A32" w:rsidP="00927F2C">
      <w:r>
        <w:t xml:space="preserve">Og vi får derfor </w:t>
      </w:r>
      <w:r w:rsidR="00EF364A" w:rsidRPr="00E82A32">
        <w:rPr>
          <w:position w:val="-12"/>
        </w:rPr>
        <w:object w:dxaOrig="279" w:dyaOrig="360">
          <v:shape id="_x0000_i1031" type="#_x0000_t75" style="width:13.75pt;height:18.15pt" o:ole="">
            <v:imagedata r:id="rId20" o:title=""/>
          </v:shape>
          <o:OLEObject Type="Embed" ProgID="Equation.3" ShapeID="_x0000_i1031" DrawAspect="Content" ObjectID="_1234697807" r:id="rId21"/>
        </w:object>
      </w:r>
      <w:r>
        <w:t xml:space="preserve"> til:</w:t>
      </w:r>
    </w:p>
    <w:p w:rsidR="00E82A32" w:rsidRDefault="00E82A32" w:rsidP="00927F2C">
      <w:r>
        <w:tab/>
      </w:r>
      <w:r w:rsidR="00EF364A" w:rsidRPr="00FE3E83">
        <w:rPr>
          <w:position w:val="-30"/>
        </w:rPr>
        <w:object w:dxaOrig="1900" w:dyaOrig="680">
          <v:shape id="_x0000_i1032" type="#_x0000_t75" style="width:95.15pt;height:33.8pt" o:ole="">
            <v:imagedata r:id="rId22" o:title=""/>
          </v:shape>
          <o:OLEObject Type="Embed" ProgID="Equation.3" ShapeID="_x0000_i1032" DrawAspect="Content" ObjectID="_1234697808" r:id="rId23"/>
        </w:object>
      </w:r>
    </w:p>
    <w:p w:rsidR="00E82A32" w:rsidRDefault="00EF364A" w:rsidP="00927F2C">
      <w:r>
        <w:t>I alle tilfældene gælder der at nævneren ikke må være nul.</w:t>
      </w:r>
    </w:p>
    <w:p w:rsidR="002366F8" w:rsidRDefault="00AA23CF" w:rsidP="00927F2C">
      <w:r>
        <w:lastRenderedPageBreak/>
        <w:t>Vi definere nu en funktion g(x) som at være:</w:t>
      </w:r>
    </w:p>
    <w:p w:rsidR="00AA23CF" w:rsidRDefault="00AA23CF" w:rsidP="00927F2C">
      <w:r>
        <w:tab/>
      </w:r>
      <w:r w:rsidR="00165F9A" w:rsidRPr="00AA23CF">
        <w:rPr>
          <w:position w:val="-28"/>
        </w:rPr>
        <w:object w:dxaOrig="1700" w:dyaOrig="660">
          <v:shape id="_x0000_i1035" type="#_x0000_t75" style="width:85.15pt;height:33.2pt" o:ole="">
            <v:imagedata r:id="rId24" o:title=""/>
          </v:shape>
          <o:OLEObject Type="Embed" ProgID="Equation.3" ShapeID="_x0000_i1035" DrawAspect="Content" ObjectID="_1234697809" r:id="rId25"/>
        </w:object>
      </w:r>
    </w:p>
    <w:p w:rsidR="00AA23CF" w:rsidRDefault="00AA23CF" w:rsidP="00927F2C">
      <w:r>
        <w:t xml:space="preserve">Hvilket vil sige at vi kan udtrykke vores </w:t>
      </w:r>
      <w:r w:rsidRPr="00E82A32">
        <w:rPr>
          <w:position w:val="-12"/>
        </w:rPr>
        <w:object w:dxaOrig="279" w:dyaOrig="360">
          <v:shape id="_x0000_i1033" type="#_x0000_t75" style="width:13.75pt;height:18.15pt" o:ole="">
            <v:imagedata r:id="rId20" o:title=""/>
          </v:shape>
          <o:OLEObject Type="Embed" ProgID="Equation.3" ShapeID="_x0000_i1033" DrawAspect="Content" ObjectID="_1234697810" r:id="rId26"/>
        </w:object>
      </w:r>
      <w:r>
        <w:t>som:</w:t>
      </w:r>
    </w:p>
    <w:p w:rsidR="00AA23CF" w:rsidRDefault="00AA23CF" w:rsidP="00927F2C">
      <w:r>
        <w:tab/>
      </w:r>
      <w:r w:rsidR="00165F9A" w:rsidRPr="00AA23CF">
        <w:rPr>
          <w:position w:val="-12"/>
        </w:rPr>
        <w:object w:dxaOrig="1219" w:dyaOrig="360">
          <v:shape id="_x0000_i1034" type="#_x0000_t75" style="width:60.75pt;height:18.15pt" o:ole="">
            <v:imagedata r:id="rId27" o:title=""/>
          </v:shape>
          <o:OLEObject Type="Embed" ProgID="Equation.3" ShapeID="_x0000_i1034" DrawAspect="Content" ObjectID="_1234697811" r:id="rId28"/>
        </w:object>
      </w:r>
    </w:p>
    <w:p w:rsidR="00AA23CF" w:rsidRDefault="00165F9A" w:rsidP="00927F2C">
      <w:r>
        <w:t>Vi finder nu fikspunktet s for g(x):</w:t>
      </w:r>
    </w:p>
    <w:p w:rsidR="00001159" w:rsidRDefault="00165F9A" w:rsidP="00927F2C">
      <w:r>
        <w:tab/>
      </w:r>
      <w:r w:rsidR="00DB044B" w:rsidRPr="00001159">
        <w:rPr>
          <w:position w:val="-114"/>
        </w:rPr>
        <w:object w:dxaOrig="2240" w:dyaOrig="2400">
          <v:shape id="_x0000_i1036" type="#_x0000_t75" style="width:112.05pt;height:120.2pt" o:ole="">
            <v:imagedata r:id="rId29" o:title=""/>
          </v:shape>
          <o:OLEObject Type="Embed" ProgID="Equation.3" ShapeID="_x0000_i1036" DrawAspect="Content" ObjectID="_1234697812" r:id="rId30"/>
        </w:object>
      </w:r>
      <w:r w:rsidR="00001159">
        <w:t xml:space="preserve"> </w:t>
      </w:r>
      <w:r w:rsidR="00001159">
        <w:tab/>
      </w:r>
      <w:r w:rsidR="00001159">
        <w:tab/>
      </w:r>
    </w:p>
    <w:p w:rsidR="00165F9A" w:rsidRDefault="00001159" w:rsidP="00927F2C">
      <w:r>
        <w:t xml:space="preserve">(kommer højst sandsynlig af </w:t>
      </w:r>
      <w:r w:rsidR="00DB044B" w:rsidRPr="00001159">
        <w:rPr>
          <w:position w:val="-30"/>
        </w:rPr>
        <w:object w:dxaOrig="1180" w:dyaOrig="680">
          <v:shape id="_x0000_i1037" type="#_x0000_t75" style="width:58.85pt;height:33.8pt" o:ole="">
            <v:imagedata r:id="rId31" o:title=""/>
          </v:shape>
          <o:OLEObject Type="Embed" ProgID="Equation.3" ShapeID="_x0000_i1037" DrawAspect="Content" ObjectID="_1234697813" r:id="rId32"/>
        </w:object>
      </w:r>
      <w:r>
        <w:t xml:space="preserve"> og da de to fejler næsten er ens må det give én)</w:t>
      </w:r>
    </w:p>
    <w:p w:rsidR="00001159" w:rsidRDefault="00DB044B" w:rsidP="00927F2C">
      <w:r>
        <w:t>Går vi nu tilbage til vores funktion g(x) kan vi vise at g’(s) = 0 og dermed er kvadratisk konvergeret:</w:t>
      </w:r>
    </w:p>
    <w:p w:rsidR="00DB044B" w:rsidRDefault="00DB044B" w:rsidP="00927F2C">
      <w:r>
        <w:tab/>
      </w:r>
      <w:r w:rsidR="00B8227B" w:rsidRPr="00DB044B">
        <w:rPr>
          <w:position w:val="-134"/>
        </w:rPr>
        <w:object w:dxaOrig="3440" w:dyaOrig="2799">
          <v:shape id="_x0000_i1039" type="#_x0000_t75" style="width:172.15pt;height:140.25pt" o:ole="">
            <v:imagedata r:id="rId33" o:title=""/>
          </v:shape>
          <o:OLEObject Type="Embed" ProgID="Equation.3" ShapeID="_x0000_i1039" DrawAspect="Content" ObjectID="_1234697814" r:id="rId34"/>
        </w:object>
      </w:r>
    </w:p>
    <w:p w:rsidR="00DB044B" w:rsidRDefault="00DB044B" w:rsidP="00927F2C">
      <w:r>
        <w:t>Dvs.:</w:t>
      </w:r>
    </w:p>
    <w:p w:rsidR="00DB044B" w:rsidRDefault="00DB044B" w:rsidP="00927F2C">
      <w:r>
        <w:tab/>
      </w:r>
      <w:r w:rsidR="00B8227B" w:rsidRPr="00DB044B">
        <w:rPr>
          <w:position w:val="-28"/>
        </w:rPr>
        <w:object w:dxaOrig="3320" w:dyaOrig="660">
          <v:shape id="_x0000_i1038" type="#_x0000_t75" style="width:165.9pt;height:33.2pt" o:ole="">
            <v:imagedata r:id="rId35" o:title=""/>
          </v:shape>
          <o:OLEObject Type="Embed" ProgID="Equation.3" ShapeID="_x0000_i1038" DrawAspect="Content" ObjectID="_1234697815" r:id="rId36"/>
        </w:object>
      </w:r>
    </w:p>
    <w:p w:rsidR="00DB044B" w:rsidRPr="00927F2C" w:rsidRDefault="00DB044B" w:rsidP="00927F2C">
      <w:r>
        <w:t xml:space="preserve">Altså er funktionen </w:t>
      </w:r>
      <w:r w:rsidR="00FC0C2C">
        <w:t>kvadratisk konvergent.</w:t>
      </w:r>
    </w:p>
    <w:sectPr w:rsidR="00DB044B" w:rsidRPr="00927F2C" w:rsidSect="00102621">
      <w:headerReference w:type="default" r:id="rId37"/>
      <w:footerReference w:type="default" r:id="rId3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019" w:rsidRDefault="00586019" w:rsidP="00927F2C">
      <w:pPr>
        <w:spacing w:after="0" w:line="240" w:lineRule="auto"/>
      </w:pPr>
      <w:r>
        <w:separator/>
      </w:r>
    </w:p>
  </w:endnote>
  <w:endnote w:type="continuationSeparator" w:id="1">
    <w:p w:rsidR="00586019" w:rsidRDefault="00586019" w:rsidP="0092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27F2C" w:rsidRDefault="00D01D2B">
        <w:pPr>
          <w:pStyle w:val="Sidefod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B8227B">
            <w:rPr>
              <w:noProof/>
            </w:rPr>
            <w:t>2</w:t>
          </w:r>
        </w:fldSimple>
        <w:r w:rsidR="00927F2C">
          <w:t xml:space="preserve"> | </w:t>
        </w:r>
        <w:r w:rsidR="00927F2C">
          <w:rPr>
            <w:color w:val="7F7F7F" w:themeColor="background1" w:themeShade="7F"/>
            <w:spacing w:val="60"/>
          </w:rPr>
          <w:t>Side</w:t>
        </w:r>
      </w:p>
    </w:sdtContent>
  </w:sdt>
  <w:p w:rsidR="00927F2C" w:rsidRDefault="00927F2C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019" w:rsidRDefault="00586019" w:rsidP="00927F2C">
      <w:pPr>
        <w:spacing w:after="0" w:line="240" w:lineRule="auto"/>
      </w:pPr>
      <w:r>
        <w:separator/>
      </w:r>
    </w:p>
  </w:footnote>
  <w:footnote w:type="continuationSeparator" w:id="1">
    <w:p w:rsidR="00586019" w:rsidRDefault="00586019" w:rsidP="0092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F2C" w:rsidRDefault="00927F2C">
    <w:pPr>
      <w:pStyle w:val="Sidehoved"/>
    </w:pPr>
    <w:r>
      <w:t>Christian Frost</w:t>
    </w:r>
    <w:r>
      <w:tab/>
      <w:t>AAU</w:t>
    </w:r>
    <w:r>
      <w:tab/>
      <w:t>20. februar 2007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ttachedTemplate r:id="rId1"/>
  <w:defaultTabStop w:val="1304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33811"/>
    <w:rsid w:val="00001159"/>
    <w:rsid w:val="000D2347"/>
    <w:rsid w:val="00102621"/>
    <w:rsid w:val="00165F9A"/>
    <w:rsid w:val="002366F8"/>
    <w:rsid w:val="00387400"/>
    <w:rsid w:val="00586019"/>
    <w:rsid w:val="0066381A"/>
    <w:rsid w:val="006E23BC"/>
    <w:rsid w:val="008941C1"/>
    <w:rsid w:val="00927F2C"/>
    <w:rsid w:val="00AA23CF"/>
    <w:rsid w:val="00B35B77"/>
    <w:rsid w:val="00B8227B"/>
    <w:rsid w:val="00C66CE8"/>
    <w:rsid w:val="00C81EA2"/>
    <w:rsid w:val="00D01D2B"/>
    <w:rsid w:val="00DB044B"/>
    <w:rsid w:val="00E82A32"/>
    <w:rsid w:val="00EF364A"/>
    <w:rsid w:val="00F33811"/>
    <w:rsid w:val="00F846B7"/>
    <w:rsid w:val="00FC0C2C"/>
    <w:rsid w:val="00FE3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21"/>
  </w:style>
  <w:style w:type="paragraph" w:styleId="Overskrift1">
    <w:name w:val="heading 1"/>
    <w:basedOn w:val="Normal"/>
    <w:next w:val="Normal"/>
    <w:link w:val="Overskrift1Tegn"/>
    <w:uiPriority w:val="9"/>
    <w:qFormat/>
    <w:rsid w:val="0092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27F2C"/>
  </w:style>
  <w:style w:type="paragraph" w:styleId="Sidefod">
    <w:name w:val="footer"/>
    <w:basedOn w:val="Normal"/>
    <w:link w:val="SidefodTegn"/>
    <w:uiPriority w:val="99"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F2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E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E2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gif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an%20Frost\Dokumenter\Skole\AAU\Skabeloner\CS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C95CA-94A4-4D83-B2EA-2B1A065D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CSB.dotx</Template>
  <TotalTime>39</TotalTime>
  <Pages>1</Pages>
  <Words>169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Frost</dc:creator>
  <cp:keywords/>
  <dc:description/>
  <cp:lastModifiedBy>Christian Frost</cp:lastModifiedBy>
  <cp:revision>15</cp:revision>
  <cp:lastPrinted>2007-03-06T13:43:00Z</cp:lastPrinted>
  <dcterms:created xsi:type="dcterms:W3CDTF">2007-03-06T13:03:00Z</dcterms:created>
  <dcterms:modified xsi:type="dcterms:W3CDTF">2007-03-06T13:44:00Z</dcterms:modified>
</cp:coreProperties>
</file>