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15018F" w:rsidP="00927F2C">
      <w:pPr>
        <w:pStyle w:val="Overskrift1"/>
        <w:jc w:val="center"/>
      </w:pPr>
      <w:r>
        <w:t>Taylors formel</w:t>
      </w:r>
    </w:p>
    <w:p w:rsidR="001B018E" w:rsidRDefault="001B018E" w:rsidP="00927F2C"/>
    <w:p w:rsidR="0015018F" w:rsidRDefault="0015018F" w:rsidP="00835456">
      <w:pPr>
        <w:rPr>
          <w:rFonts w:eastAsiaTheme="minorEastAsia"/>
        </w:rPr>
      </w:pPr>
      <w:r>
        <w:t xml:space="preserve">Lad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være en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gange differentiabel kontinuert funktion på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>.</w:t>
      </w:r>
    </w:p>
    <w:p w:rsidR="0015018F" w:rsidRPr="0015018F" w:rsidRDefault="0015018F" w:rsidP="0015018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Lad udviklingspunktet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 xml:space="preserve"> være fast, og lad evalueringspunktet </w:t>
      </w:r>
      <m:oMath>
        <m:r>
          <w:rPr>
            <w:rFonts w:ascii="Cambria Math" w:eastAsiaTheme="minorEastAsia" w:hAnsi="Cambria Math"/>
          </w:rPr>
          <m:t>x∈I</m:t>
        </m:r>
      </m:oMath>
      <w:r>
        <w:rPr>
          <w:rFonts w:eastAsiaTheme="minorEastAsia"/>
        </w:rPr>
        <w:t>. Så gælder Taylors formel</w:t>
      </w:r>
    </w:p>
    <w:p w:rsidR="0015018F" w:rsidRPr="0015018F" w:rsidRDefault="0015018F" w:rsidP="0015018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15018F" w:rsidRPr="0015018F" w:rsidRDefault="0015018F" w:rsidP="00835456">
      <w:pPr>
        <w:rPr>
          <w:rFonts w:eastAsiaTheme="minorEastAsia"/>
        </w:rPr>
      </w:pPr>
    </w:p>
    <w:p w:rsidR="00835456" w:rsidRPr="0015018F" w:rsidRDefault="00835456" w:rsidP="00835456">
      <w:pPr>
        <w:rPr>
          <w:rFonts w:eastAsiaTheme="minorEastAsia"/>
        </w:rPr>
      </w:pPr>
      <w:r>
        <w:rPr>
          <w:rFonts w:eastAsiaTheme="minorEastAsia"/>
        </w:rPr>
        <w:tab/>
      </w:r>
      <w:r w:rsidR="0015018F" w:rsidRPr="0015018F">
        <w:rPr>
          <w:rFonts w:eastAsiaTheme="minorEastAsia"/>
          <w:position w:val="-12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17.55pt" o:ole="">
            <v:imagedata r:id="rId8" o:title=""/>
          </v:shape>
          <o:OLEObject Type="Embed" ProgID="Equation.3" ShapeID="_x0000_i1025" DrawAspect="Content" ObjectID="_1306609581" r:id="rId9"/>
        </w:object>
      </w:r>
      <w:r w:rsidR="00D86B42">
        <w:rPr>
          <w:rFonts w:eastAsiaTheme="minorEastAsia"/>
          <w:position w:val="-12"/>
        </w:rPr>
        <w:t>,</w:t>
      </w:r>
      <w:r w:rsidR="0015018F">
        <w:rPr>
          <w:rFonts w:eastAsiaTheme="minorEastAsia"/>
          <w:position w:val="-12"/>
        </w:rPr>
        <w:t xml:space="preserve"> </w:t>
      </w:r>
      <w:r w:rsidR="00D86B42">
        <w:rPr>
          <w:rFonts w:eastAsiaTheme="minorEastAsia"/>
          <w:position w:val="-12"/>
        </w:rPr>
        <w:t xml:space="preserve"> hvor</w:t>
      </w:r>
    </w:p>
    <w:p w:rsidR="00835456" w:rsidRDefault="00835456" w:rsidP="00835456">
      <w:pPr>
        <w:rPr>
          <w:rFonts w:eastAsiaTheme="minorEastAsia"/>
        </w:rPr>
      </w:pPr>
      <w:r>
        <w:rPr>
          <w:rFonts w:eastAsiaTheme="minorEastAsia"/>
        </w:rPr>
        <w:tab/>
      </w:r>
      <w:r w:rsidR="00D86B42" w:rsidRPr="0015018F">
        <w:rPr>
          <w:rFonts w:eastAsiaTheme="minorEastAsia"/>
          <w:position w:val="-24"/>
        </w:rPr>
        <w:object w:dxaOrig="7420" w:dyaOrig="660">
          <v:shape id="_x0000_i1026" type="#_x0000_t75" style="width:370.65pt;height:33.2pt" o:ole="">
            <v:imagedata r:id="rId10" o:title=""/>
          </v:shape>
          <o:OLEObject Type="Embed" ProgID="Equation.3" ShapeID="_x0000_i1026" DrawAspect="Content" ObjectID="_1306609582" r:id="rId11"/>
        </w:object>
      </w:r>
    </w:p>
    <w:p w:rsidR="00835456" w:rsidRDefault="00D86B42" w:rsidP="00835456">
      <w:pPr>
        <w:rPr>
          <w:rFonts w:eastAsiaTheme="minorEastAsia"/>
        </w:rPr>
      </w:pPr>
      <w:r>
        <w:rPr>
          <w:rFonts w:eastAsiaTheme="minorEastAsia"/>
        </w:rPr>
        <w:t xml:space="preserve">kaldes det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’te Taylorpolynomium for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omkring udviklingspunktet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, og </w:t>
      </w:r>
    </w:p>
    <w:p w:rsidR="00614AED" w:rsidRDefault="00660594" w:rsidP="00614AED">
      <w:pPr>
        <w:rPr>
          <w:position w:val="-28"/>
        </w:rPr>
      </w:pPr>
      <w:r>
        <w:rPr>
          <w:rFonts w:eastAsiaTheme="minorEastAsia"/>
        </w:rPr>
        <w:tab/>
      </w:r>
      <w:r w:rsidR="00614AED" w:rsidRPr="00614AED">
        <w:rPr>
          <w:position w:val="-28"/>
        </w:rPr>
        <w:object w:dxaOrig="4020" w:dyaOrig="660">
          <v:shape id="_x0000_i1027" type="#_x0000_t75" style="width:200.35pt;height:32.55pt" o:ole="">
            <v:imagedata r:id="rId12" o:title=""/>
          </v:shape>
          <o:OLEObject Type="Embed" ProgID="Equation.3" ShapeID="_x0000_i1027" DrawAspect="Content" ObjectID="_1306609583" r:id="rId13"/>
        </w:object>
      </w:r>
    </w:p>
    <w:p w:rsidR="00496B4E" w:rsidRDefault="00614AED" w:rsidP="00614AED">
      <w:pPr>
        <w:rPr>
          <w:position w:val="-28"/>
        </w:rPr>
      </w:pPr>
      <w:r>
        <w:rPr>
          <w:position w:val="-28"/>
        </w:rPr>
        <w:t>Hvor M opfylder, at</w:t>
      </w:r>
    </w:p>
    <w:p w:rsidR="00496B4E" w:rsidRDefault="00614AED" w:rsidP="00614AED">
      <w:pPr>
        <w:rPr>
          <w:position w:val="-28"/>
        </w:rPr>
      </w:pPr>
      <w:r>
        <w:rPr>
          <w:position w:val="-28"/>
        </w:rPr>
        <w:t xml:space="preserve"> </w:t>
      </w:r>
      <w:r w:rsidR="00496B4E">
        <w:rPr>
          <w:position w:val="-28"/>
        </w:rPr>
        <w:tab/>
      </w:r>
      <w:r w:rsidR="00496B4E" w:rsidRPr="00614AED">
        <w:rPr>
          <w:position w:val="-16"/>
        </w:rPr>
        <w:object w:dxaOrig="1500" w:dyaOrig="440">
          <v:shape id="_x0000_i1028" type="#_x0000_t75" style="width:75.15pt;height:21.9pt" o:ole="">
            <v:imagedata r:id="rId14" o:title=""/>
          </v:shape>
          <o:OLEObject Type="Embed" ProgID="Equation.3" ShapeID="_x0000_i1028" DrawAspect="Content" ObjectID="_1306609584" r:id="rId15"/>
        </w:object>
      </w:r>
    </w:p>
    <w:p w:rsidR="00496B4E" w:rsidRDefault="00614AED" w:rsidP="00614AED">
      <w:pPr>
        <w:rPr>
          <w:position w:val="-28"/>
        </w:rPr>
      </w:pPr>
      <w:r>
        <w:rPr>
          <w:position w:val="-28"/>
        </w:rPr>
        <w:t>for alle</w:t>
      </w:r>
    </w:p>
    <w:p w:rsidR="00614AED" w:rsidRPr="00614AED" w:rsidRDefault="00920D4E" w:rsidP="00496B4E">
      <w:pPr>
        <w:ind w:firstLine="1304"/>
        <w:rPr>
          <w:position w:val="-28"/>
        </w:rPr>
      </w:pPr>
      <w:r w:rsidRPr="00614AED">
        <w:rPr>
          <w:position w:val="-12"/>
        </w:rPr>
        <w:object w:dxaOrig="999" w:dyaOrig="360">
          <v:shape id="_x0000_i1029" type="#_x0000_t75" style="width:50.1pt;height:18.15pt" o:ole="">
            <v:imagedata r:id="rId16" o:title=""/>
          </v:shape>
          <o:OLEObject Type="Embed" ProgID="Equation.3" ShapeID="_x0000_i1029" DrawAspect="Content" ObjectID="_1306609585" r:id="rId17"/>
        </w:object>
      </w:r>
    </w:p>
    <w:sectPr w:rsidR="00614AED" w:rsidRPr="00614AED" w:rsidSect="00102621"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9B3" w:rsidRDefault="00B149B3" w:rsidP="00927F2C">
      <w:pPr>
        <w:spacing w:after="0" w:line="240" w:lineRule="auto"/>
      </w:pPr>
      <w:r>
        <w:separator/>
      </w:r>
    </w:p>
  </w:endnote>
  <w:endnote w:type="continuationSeparator" w:id="0">
    <w:p w:rsidR="00B149B3" w:rsidRDefault="00B149B3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27F2C" w:rsidRDefault="007366CC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62E9B">
            <w:rPr>
              <w:noProof/>
            </w:rPr>
            <w:t>1</w:t>
          </w:r>
        </w:fldSimple>
        <w:r w:rsidR="00927F2C">
          <w:t xml:space="preserve"> | </w:t>
        </w:r>
        <w:r w:rsidR="00927F2C">
          <w:rPr>
            <w:color w:val="7F7F7F" w:themeColor="background1" w:themeShade="7F"/>
            <w:spacing w:val="60"/>
          </w:rPr>
          <w:t>Side</w:t>
        </w:r>
      </w:p>
    </w:sdtContent>
  </w:sdt>
  <w:p w:rsidR="00927F2C" w:rsidRDefault="00927F2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9B3" w:rsidRDefault="00B149B3" w:rsidP="00927F2C">
      <w:pPr>
        <w:spacing w:after="0" w:line="240" w:lineRule="auto"/>
      </w:pPr>
      <w:r>
        <w:separator/>
      </w:r>
    </w:p>
  </w:footnote>
  <w:footnote w:type="continuationSeparator" w:id="0">
    <w:p w:rsidR="00B149B3" w:rsidRDefault="00B149B3" w:rsidP="00927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038EC"/>
    <w:multiLevelType w:val="hybridMultilevel"/>
    <w:tmpl w:val="2B8C0488"/>
    <w:lvl w:ilvl="0" w:tplc="83A025D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0336E"/>
    <w:rsid w:val="00003CDB"/>
    <w:rsid w:val="000600D4"/>
    <w:rsid w:val="00073CD0"/>
    <w:rsid w:val="000A5E0F"/>
    <w:rsid w:val="000D2347"/>
    <w:rsid w:val="00102621"/>
    <w:rsid w:val="0010336E"/>
    <w:rsid w:val="00110F1F"/>
    <w:rsid w:val="00141E59"/>
    <w:rsid w:val="0015018F"/>
    <w:rsid w:val="001879D1"/>
    <w:rsid w:val="001B018E"/>
    <w:rsid w:val="00204475"/>
    <w:rsid w:val="002164A1"/>
    <w:rsid w:val="00355E81"/>
    <w:rsid w:val="00392F4D"/>
    <w:rsid w:val="003D24D3"/>
    <w:rsid w:val="00427757"/>
    <w:rsid w:val="00496B4E"/>
    <w:rsid w:val="005B2B8E"/>
    <w:rsid w:val="00605722"/>
    <w:rsid w:val="00614AED"/>
    <w:rsid w:val="00660594"/>
    <w:rsid w:val="00665154"/>
    <w:rsid w:val="007239D5"/>
    <w:rsid w:val="007366CC"/>
    <w:rsid w:val="007F112E"/>
    <w:rsid w:val="00835456"/>
    <w:rsid w:val="00920D4E"/>
    <w:rsid w:val="00924128"/>
    <w:rsid w:val="00927F2C"/>
    <w:rsid w:val="00A20A86"/>
    <w:rsid w:val="00AF6434"/>
    <w:rsid w:val="00B00DD4"/>
    <w:rsid w:val="00B047E5"/>
    <w:rsid w:val="00B149B3"/>
    <w:rsid w:val="00B5467D"/>
    <w:rsid w:val="00B62E9B"/>
    <w:rsid w:val="00C25514"/>
    <w:rsid w:val="00C5012B"/>
    <w:rsid w:val="00CA5FA3"/>
    <w:rsid w:val="00D12E8D"/>
    <w:rsid w:val="00D86B42"/>
    <w:rsid w:val="00D92EDC"/>
    <w:rsid w:val="00E0503A"/>
    <w:rsid w:val="00E17192"/>
    <w:rsid w:val="00E34190"/>
    <w:rsid w:val="00E52FE7"/>
    <w:rsid w:val="00E94E49"/>
    <w:rsid w:val="00EC3B1B"/>
    <w:rsid w:val="00F676A9"/>
    <w:rsid w:val="00FA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character" w:styleId="Pladsholdertekst">
    <w:name w:val="Placeholder Text"/>
    <w:basedOn w:val="Standardskrifttypeiafsnit"/>
    <w:uiPriority w:val="99"/>
    <w:semiHidden/>
    <w:rsid w:val="0010336E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0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0336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141E59"/>
    <w:pPr>
      <w:ind w:left="720"/>
      <w:contextualSpacing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B0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B00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F748-C05B-43EB-BDB4-7B324D3E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CBS</Template>
  <TotalTime>234</TotalTime>
  <Pages>1</Pages>
  <Words>60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Mads</cp:lastModifiedBy>
  <cp:revision>30</cp:revision>
  <dcterms:created xsi:type="dcterms:W3CDTF">2007-02-20T13:29:00Z</dcterms:created>
  <dcterms:modified xsi:type="dcterms:W3CDTF">2009-06-15T20:18:00Z</dcterms:modified>
</cp:coreProperties>
</file>