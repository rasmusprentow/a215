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621" w:rsidRDefault="00E41D9F" w:rsidP="00927F2C">
      <w:pPr>
        <w:pStyle w:val="Overskrift1"/>
        <w:jc w:val="center"/>
      </w:pPr>
      <w:r>
        <w:t>Interpolerende Lagrange-polynomier</w:t>
      </w:r>
    </w:p>
    <w:p w:rsidR="00263A58" w:rsidRDefault="00263A58" w:rsidP="00263A58"/>
    <w:p w:rsidR="00263A58" w:rsidRDefault="00742D22" w:rsidP="00263A58">
      <w:r>
        <w:t>Hvis vi om en funktion</w:t>
      </w:r>
      <w:r w:rsidRPr="00191E49">
        <w:rPr>
          <w:i/>
        </w:rPr>
        <w:t xml:space="preserve"> f</w:t>
      </w:r>
      <w:r>
        <w:t xml:space="preserve"> kender nogle punkter </w:t>
      </w:r>
      <w:r w:rsidR="00D84795" w:rsidRPr="00742D22">
        <w:rPr>
          <w:position w:val="-12"/>
        </w:rPr>
        <w:object w:dxaOrig="11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1pt;height:18.15pt" o:ole="">
            <v:imagedata r:id="rId7" o:title=""/>
          </v:shape>
          <o:OLEObject Type="Embed" ProgID="Equation.3" ShapeID="_x0000_i1025" DrawAspect="Content" ObjectID="_1306609565" r:id="rId8"/>
        </w:object>
      </w:r>
      <w:r w:rsidR="00191E49">
        <w:rPr>
          <w:position w:val="-12"/>
        </w:rPr>
        <w:t xml:space="preserve"> </w:t>
      </w:r>
      <w:r>
        <w:t xml:space="preserve">med tilhørende funktionsværdier </w:t>
      </w:r>
      <w:r w:rsidR="00191E49" w:rsidRPr="00742D22">
        <w:rPr>
          <w:position w:val="-12"/>
        </w:rPr>
        <w:object w:dxaOrig="2140" w:dyaOrig="360">
          <v:shape id="_x0000_i1026" type="#_x0000_t75" style="width:107.05pt;height:18.15pt" o:ole="">
            <v:imagedata r:id="rId9" o:title=""/>
          </v:shape>
          <o:OLEObject Type="Embed" ProgID="Equation.3" ShapeID="_x0000_i1026" DrawAspect="Content" ObjectID="_1306609566" r:id="rId10"/>
        </w:object>
      </w:r>
      <w:r w:rsidR="00191E49">
        <w:rPr>
          <w:position w:val="-12"/>
        </w:rPr>
        <w:t xml:space="preserve"> </w:t>
      </w:r>
      <w:r w:rsidR="00D84795">
        <w:t xml:space="preserve">vil vi gerne kende forskriften for f(x) for således at kunne bestemme </w:t>
      </w:r>
      <w:r w:rsidR="00372D38" w:rsidRPr="00D84795">
        <w:rPr>
          <w:position w:val="-12"/>
        </w:rPr>
        <w:object w:dxaOrig="1579" w:dyaOrig="360">
          <v:shape id="_x0000_i1027" type="#_x0000_t75" style="width:78.9pt;height:18.15pt" o:ole="">
            <v:imagedata r:id="rId11" o:title=""/>
          </v:shape>
          <o:OLEObject Type="Embed" ProgID="Equation.3" ShapeID="_x0000_i1027" DrawAspect="Content" ObjectID="_1306609567" r:id="rId12"/>
        </w:object>
      </w:r>
    </w:p>
    <w:p w:rsidR="00D84795" w:rsidRDefault="00372D38" w:rsidP="00263A58">
      <w:r>
        <w:t xml:space="preserve">Altså </w:t>
      </w:r>
      <w:r w:rsidR="00191E49">
        <w:t>x-værdier imellem punkterne, markeret som stiplede områder nedenfor</w:t>
      </w:r>
      <w:r>
        <w:t>:</w:t>
      </w:r>
    </w:p>
    <w:p w:rsidR="00372D38" w:rsidRDefault="00372D38" w:rsidP="00263A58">
      <w:r>
        <w:tab/>
      </w:r>
      <w:r>
        <w:rPr>
          <w:noProof/>
          <w:lang w:eastAsia="da-DK"/>
        </w:rPr>
        <w:drawing>
          <wp:inline distT="0" distB="0" distL="0" distR="0">
            <wp:extent cx="2162810" cy="1311910"/>
            <wp:effectExtent l="19050" t="0" r="8890" b="0"/>
            <wp:docPr id="28" name="Bille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D38" w:rsidRDefault="001878D1" w:rsidP="00263A58">
      <w:r>
        <w:t>Vi er derfor ude på at finde en approksimation sådan at følgende kommer til at være opfyldt:</w:t>
      </w:r>
    </w:p>
    <w:p w:rsidR="001878D1" w:rsidRDefault="001878D1" w:rsidP="00263A58">
      <w:r>
        <w:tab/>
      </w:r>
      <w:r w:rsidR="0002413F" w:rsidRPr="001878D1">
        <w:rPr>
          <w:position w:val="-52"/>
        </w:rPr>
        <w:object w:dxaOrig="1440" w:dyaOrig="1180">
          <v:shape id="_x0000_i1028" type="#_x0000_t75" style="width:1in;height:58.85pt" o:ole="">
            <v:imagedata r:id="rId14" o:title=""/>
          </v:shape>
          <o:OLEObject Type="Embed" ProgID="Equation.3" ShapeID="_x0000_i1028" DrawAspect="Content" ObjectID="_1306609568" r:id="rId15"/>
        </w:object>
      </w:r>
    </w:p>
    <w:p w:rsidR="001878D1" w:rsidRDefault="0002413F" w:rsidP="00263A58">
      <w:r>
        <w:t>Til at finde disse approk</w:t>
      </w:r>
      <w:r w:rsidR="00191E49">
        <w:t>simationer af polynomier benyttes Lagrange polynomier.</w:t>
      </w:r>
    </w:p>
    <w:p w:rsidR="002C1B67" w:rsidRDefault="002C1B67" w:rsidP="00263A58">
      <w:r>
        <w:t xml:space="preserve">Hvis vi har en funktion med de kendte punkter </w:t>
      </w:r>
      <w:r w:rsidRPr="00742D22">
        <w:rPr>
          <w:position w:val="-12"/>
        </w:rPr>
        <w:object w:dxaOrig="1100" w:dyaOrig="360">
          <v:shape id="_x0000_i1029" type="#_x0000_t75" style="width:55.1pt;height:18.15pt" o:ole="">
            <v:imagedata r:id="rId7" o:title=""/>
          </v:shape>
          <o:OLEObject Type="Embed" ProgID="Equation.3" ShapeID="_x0000_i1029" DrawAspect="Content" ObjectID="_1306609569" r:id="rId16"/>
        </w:object>
      </w:r>
      <w:r>
        <w:t>bliver polynomiet i n’te grad:</w:t>
      </w:r>
    </w:p>
    <w:p w:rsidR="002C1B67" w:rsidRDefault="002C1B67" w:rsidP="00263A58">
      <w:r>
        <w:tab/>
      </w:r>
      <w:r w:rsidR="007B39BC" w:rsidRPr="002C1B67">
        <w:rPr>
          <w:position w:val="-12"/>
        </w:rPr>
        <w:object w:dxaOrig="3540" w:dyaOrig="380">
          <v:shape id="_x0000_i1030" type="#_x0000_t75" style="width:177.2pt;height:18.8pt" o:ole="">
            <v:imagedata r:id="rId17" o:title=""/>
          </v:shape>
          <o:OLEObject Type="Embed" ProgID="Equation.3" ShapeID="_x0000_i1030" DrawAspect="Content" ObjectID="_1306609570" r:id="rId18"/>
        </w:object>
      </w:r>
    </w:p>
    <w:p w:rsidR="002C1B67" w:rsidRDefault="001800FB" w:rsidP="00263A58">
      <w:r>
        <w:t>Dvs. at der i ovenstående polynomium skal gælde:</w:t>
      </w:r>
    </w:p>
    <w:p w:rsidR="001800FB" w:rsidRDefault="001800FB" w:rsidP="00263A58">
      <w:pPr>
        <w:rPr>
          <w:position w:val="-74"/>
        </w:rPr>
      </w:pPr>
      <w:r>
        <w:tab/>
      </w:r>
      <w:r w:rsidR="007B39BC" w:rsidRPr="001800FB">
        <w:rPr>
          <w:position w:val="-74"/>
        </w:rPr>
        <w:object w:dxaOrig="4640" w:dyaOrig="1600">
          <v:shape id="_x0000_i1031" type="#_x0000_t75" style="width:232.3pt;height:80.15pt" o:ole="">
            <v:imagedata r:id="rId19" o:title=""/>
          </v:shape>
          <o:OLEObject Type="Embed" ProgID="Equation.3" ShapeID="_x0000_i1031" DrawAspect="Content" ObjectID="_1306609571" r:id="rId20"/>
        </w:object>
      </w:r>
    </w:p>
    <w:p w:rsidR="00191E49" w:rsidRDefault="00191E49" w:rsidP="00263A58"/>
    <w:p w:rsidR="001800FB" w:rsidRDefault="002A06CE" w:rsidP="00263A58">
      <w:r>
        <w:t xml:space="preserve">Det </w:t>
      </w:r>
      <w:r w:rsidR="00191E49">
        <w:t>nederste polynomium kaldes for Lagrange</w:t>
      </w:r>
      <w:r>
        <w:t>s interpolerende polynomium.</w:t>
      </w:r>
    </w:p>
    <w:p w:rsidR="00045A2D" w:rsidRDefault="00045A2D" w:rsidP="00263A58">
      <w:r>
        <w:t>Disse polynomier kan skrives på matrix form som:</w:t>
      </w:r>
    </w:p>
    <w:p w:rsidR="00191E49" w:rsidRDefault="00045A2D" w:rsidP="00263A58">
      <w:pPr>
        <w:rPr>
          <w:position w:val="-70"/>
        </w:rPr>
      </w:pPr>
      <w:r>
        <w:lastRenderedPageBreak/>
        <w:tab/>
      </w:r>
      <w:r w:rsidR="00E95C2E" w:rsidRPr="00045A2D">
        <w:rPr>
          <w:position w:val="-70"/>
        </w:rPr>
        <w:object w:dxaOrig="3680" w:dyaOrig="1520">
          <v:shape id="_x0000_i1032" type="#_x0000_t75" style="width:184.05pt;height:75.75pt" o:ole="">
            <v:imagedata r:id="rId21" o:title=""/>
          </v:shape>
          <o:OLEObject Type="Embed" ProgID="Equation.3" ShapeID="_x0000_i1032" DrawAspect="Content" ObjectID="_1306609572" r:id="rId22"/>
        </w:object>
      </w:r>
    </w:p>
    <w:p w:rsidR="002A060F" w:rsidRDefault="004F2E03" w:rsidP="00263A58">
      <w:pPr>
        <w:rPr>
          <w:rFonts w:eastAsiaTheme="minorEastAsia"/>
        </w:rPr>
      </w:pPr>
      <w:r>
        <w:rPr>
          <w:position w:val="-70"/>
        </w:rPr>
        <w:t>Hvis vi k</w:t>
      </w:r>
      <w:r w:rsidR="002A060F">
        <w:rPr>
          <w:position w:val="-70"/>
        </w:rPr>
        <w:t>an finde polynomier</w:t>
      </w:r>
      <w:r>
        <w:rPr>
          <w:position w:val="-70"/>
        </w:rPr>
        <w:t xml:space="preserve"> </w:t>
      </w:r>
      <w:r>
        <w:rPr>
          <w:i/>
          <w:position w:val="-70"/>
        </w:rPr>
        <w:t>l</w:t>
      </w:r>
      <w:r>
        <w:rPr>
          <w:i/>
          <w:position w:val="-70"/>
          <w:vertAlign w:val="subscript"/>
        </w:rPr>
        <w:t>j</w:t>
      </w:r>
      <w:r w:rsidR="002A060F">
        <w:rPr>
          <w:position w:val="-70"/>
        </w:rPr>
        <w:t xml:space="preserve"> </w:t>
      </w:r>
      <w:r>
        <w:rPr>
          <w:i/>
          <w:position w:val="-70"/>
        </w:rPr>
        <w:t>(j=0,1,…,N)</w:t>
      </w:r>
      <w:r>
        <w:rPr>
          <w:position w:val="-70"/>
        </w:rPr>
        <w:t xml:space="preserve"> </w:t>
      </w:r>
      <w:r w:rsidR="002A060F">
        <w:rPr>
          <w:position w:val="-70"/>
        </w:rPr>
        <w:t>af</w:t>
      </w:r>
      <w:r w:rsidR="00D91C6B">
        <w:rPr>
          <w:position w:val="-70"/>
        </w:rPr>
        <w:t xml:space="preserve"> højest</w:t>
      </w:r>
      <w:r w:rsidR="002A060F">
        <w:rPr>
          <w:position w:val="-70"/>
        </w:rPr>
        <w:t xml:space="preserve"> N’te orden</w:t>
      </w:r>
      <w:r>
        <w:rPr>
          <w:position w:val="-70"/>
        </w:rPr>
        <w:t xml:space="preserve"> så at</w:t>
      </w:r>
      <w:r w:rsidR="002A060F">
        <w:rPr>
          <w:position w:val="-70"/>
        </w:rPr>
        <w:t xml:space="preserve">  </w:t>
      </w:r>
    </w:p>
    <w:p w:rsidR="000434E7" w:rsidRDefault="006A61BA" w:rsidP="00263A5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     if j=k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     if j≠k</m:t>
                    </m:r>
                  </m:e>
                </m:mr>
              </m:m>
            </m:e>
          </m:d>
        </m:oMath>
      </m:oMathPara>
    </w:p>
    <w:p w:rsidR="004F2E03" w:rsidRDefault="004F2E03" w:rsidP="00263A58">
      <w:pPr>
        <w:rPr>
          <w:rFonts w:eastAsiaTheme="minorEastAsia"/>
        </w:rPr>
      </w:pPr>
      <w:r>
        <w:rPr>
          <w:rFonts w:eastAsiaTheme="minorEastAsia"/>
        </w:rPr>
        <w:t xml:space="preserve">Kan vi opskrive polynomiet </w:t>
      </w:r>
      <w:r>
        <w:rPr>
          <w:rFonts w:eastAsiaTheme="minorEastAsia"/>
          <w:i/>
        </w:rPr>
        <w:t>p</w:t>
      </w:r>
      <w:r>
        <w:rPr>
          <w:rFonts w:eastAsiaTheme="minorEastAsia"/>
        </w:rPr>
        <w:t xml:space="preserve"> som</w:t>
      </w:r>
    </w:p>
    <w:p w:rsidR="004F2E03" w:rsidRDefault="004F2E03" w:rsidP="00263A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(x)</m:t>
              </m:r>
            </m:e>
          </m:nary>
        </m:oMath>
      </m:oMathPara>
    </w:p>
    <w:p w:rsidR="004F2E03" w:rsidRDefault="004F2E03" w:rsidP="00263A58">
      <w:pPr>
        <w:rPr>
          <w:rFonts w:eastAsiaTheme="minorEastAsia"/>
        </w:rPr>
      </w:pPr>
      <w:r>
        <w:rPr>
          <w:rFonts w:eastAsiaTheme="minorEastAsia"/>
        </w:rPr>
        <w:t xml:space="preserve">Hvor </w:t>
      </w:r>
      <w:r>
        <w:rPr>
          <w:rFonts w:eastAsiaTheme="minorEastAsia"/>
          <w:i/>
        </w:rPr>
        <w:t>l</w:t>
      </w:r>
      <w:r>
        <w:rPr>
          <w:rFonts w:eastAsiaTheme="minorEastAsia"/>
          <w:i/>
          <w:vertAlign w:val="subscript"/>
        </w:rPr>
        <w:t>j</w:t>
      </w:r>
      <w:r>
        <w:rPr>
          <w:rFonts w:eastAsiaTheme="minorEastAsia"/>
        </w:rPr>
        <w:t xml:space="preserve"> er givet ved</w:t>
      </w:r>
    </w:p>
    <w:p w:rsidR="004F2E03" w:rsidRDefault="006A61BA" w:rsidP="00263A5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k≠j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)⋯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⋯(x-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)⋯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⋯(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D91C6B" w:rsidRDefault="00D91C6B" w:rsidP="00D91C6B">
      <w:pPr>
        <w:pStyle w:val="Overskrift3"/>
        <w:rPr>
          <w:rFonts w:eastAsiaTheme="minorEastAsia"/>
        </w:rPr>
      </w:pPr>
    </w:p>
    <w:p w:rsidR="00D91C6B" w:rsidRDefault="00D91C6B" w:rsidP="00D91C6B">
      <w:pPr>
        <w:pStyle w:val="Overskrift3"/>
        <w:rPr>
          <w:rFonts w:eastAsiaTheme="minorEastAsia"/>
        </w:rPr>
      </w:pPr>
      <w:r>
        <w:rPr>
          <w:rFonts w:eastAsiaTheme="minorEastAsia"/>
        </w:rPr>
        <w:t>Fej</w:t>
      </w:r>
      <w:r w:rsidR="00F97143">
        <w:rPr>
          <w:rFonts w:eastAsiaTheme="minorEastAsia"/>
        </w:rPr>
        <w:t>l ved Lagrange interpolation</w:t>
      </w:r>
    </w:p>
    <w:p w:rsidR="00D91C6B" w:rsidRPr="00D91C6B" w:rsidRDefault="00D91C6B" w:rsidP="00D91C6B"/>
    <w:p w:rsidR="00191E49" w:rsidRDefault="00191E49" w:rsidP="00263A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r>
            <w:rPr>
              <w:rFonts w:ascii="Cambria Math" w:hAnsi="Cambria Math"/>
            </w:rPr>
            <m:t>(z)</m:t>
          </m:r>
        </m:oMath>
      </m:oMathPara>
    </w:p>
    <w:p w:rsidR="001C1843" w:rsidRDefault="001C1843" w:rsidP="00263A58">
      <w:pPr>
        <w:rPr>
          <w:rFonts w:eastAsiaTheme="minorEastAsia"/>
        </w:rPr>
      </w:pPr>
      <w:r>
        <w:rPr>
          <w:rFonts w:eastAsiaTheme="minorEastAsia"/>
        </w:rPr>
        <w:t xml:space="preserve">For et eller andet </w:t>
      </w:r>
      <m:oMath>
        <m:r>
          <w:rPr>
            <w:rFonts w:ascii="Cambria Math" w:eastAsiaTheme="minorEastAsia" w:hAnsi="Cambria Math"/>
          </w:rPr>
          <m:t>z∈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, som afhænger af </w:t>
      </w:r>
      <w:r>
        <w:rPr>
          <w:rFonts w:eastAsiaTheme="minorEastAsia"/>
          <w:i/>
        </w:rPr>
        <w:t>x</w:t>
      </w:r>
      <w:r>
        <w:rPr>
          <w:rFonts w:eastAsiaTheme="minorEastAsia"/>
        </w:rPr>
        <w:t>.</w:t>
      </w:r>
    </w:p>
    <w:p w:rsidR="001C1843" w:rsidRDefault="001C1843" w:rsidP="00263A58">
      <w:pPr>
        <w:rPr>
          <w:rFonts w:eastAsiaTheme="minorEastAsia"/>
        </w:rPr>
      </w:pPr>
      <w:r>
        <w:rPr>
          <w:rFonts w:eastAsiaTheme="minorEastAsia"/>
        </w:rPr>
        <w:t xml:space="preserve">Fejlen </w:t>
      </w:r>
      <w:r w:rsidR="006D26E4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x∈[a,b]</m:t>
        </m:r>
      </m:oMath>
      <w:r w:rsidR="006D26E4">
        <w:rPr>
          <w:rFonts w:eastAsiaTheme="minorEastAsia"/>
        </w:rPr>
        <w:t xml:space="preserve"> er givet ved</w:t>
      </w:r>
    </w:p>
    <w:p w:rsidR="006D26E4" w:rsidRPr="001C1843" w:rsidRDefault="006A61BA" w:rsidP="00263A5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=|f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|≤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⋯|x-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M≤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|b-a|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M</m:t>
          </m:r>
        </m:oMath>
      </m:oMathPara>
    </w:p>
    <w:p w:rsidR="001C1843" w:rsidRDefault="000434E7" w:rsidP="00263A58">
      <w:pPr>
        <w:rPr>
          <w:rFonts w:eastAsiaTheme="minorEastAsia"/>
        </w:rPr>
      </w:pPr>
      <w:r>
        <w:rPr>
          <w:rFonts w:eastAsiaTheme="minorEastAsia"/>
        </w:rPr>
        <w:t>Hvor</w:t>
      </w:r>
    </w:p>
    <w:p w:rsidR="000434E7" w:rsidRPr="001C1843" w:rsidRDefault="000434E7" w:rsidP="00263A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.    |    y∈[a,b]</m:t>
          </m:r>
        </m:oMath>
      </m:oMathPara>
    </w:p>
    <w:p w:rsidR="00743BA8" w:rsidRDefault="00743BA8" w:rsidP="00263A58"/>
    <w:p w:rsidR="005B1955" w:rsidRPr="00263A58" w:rsidRDefault="005B1955" w:rsidP="00263A58"/>
    <w:p w:rsidR="00927F2C" w:rsidRPr="00927F2C" w:rsidRDefault="00927F2C" w:rsidP="00927F2C"/>
    <w:sectPr w:rsidR="00927F2C" w:rsidRPr="00927F2C" w:rsidSect="00102621">
      <w:footerReference w:type="default" r:id="rId2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1E86" w:rsidRDefault="00D11E86" w:rsidP="00927F2C">
      <w:pPr>
        <w:spacing w:after="0" w:line="240" w:lineRule="auto"/>
      </w:pPr>
      <w:r>
        <w:separator/>
      </w:r>
    </w:p>
  </w:endnote>
  <w:endnote w:type="continuationSeparator" w:id="0">
    <w:p w:rsidR="00D11E86" w:rsidRDefault="00D11E86" w:rsidP="00927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43518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E95C2E" w:rsidRDefault="006A61BA">
        <w:pPr>
          <w:pStyle w:val="Sidefod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261F61">
            <w:rPr>
              <w:noProof/>
            </w:rPr>
            <w:t>2</w:t>
          </w:r>
        </w:fldSimple>
        <w:r w:rsidR="00E95C2E">
          <w:t xml:space="preserve"> | </w:t>
        </w:r>
        <w:r w:rsidR="00E95C2E">
          <w:rPr>
            <w:color w:val="7F7F7F" w:themeColor="background1" w:themeShade="7F"/>
            <w:spacing w:val="60"/>
          </w:rPr>
          <w:t>Side</w:t>
        </w:r>
      </w:p>
    </w:sdtContent>
  </w:sdt>
  <w:p w:rsidR="00E95C2E" w:rsidRDefault="00E95C2E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1E86" w:rsidRDefault="00D11E86" w:rsidP="00927F2C">
      <w:pPr>
        <w:spacing w:after="0" w:line="240" w:lineRule="auto"/>
      </w:pPr>
      <w:r>
        <w:separator/>
      </w:r>
    </w:p>
  </w:footnote>
  <w:footnote w:type="continuationSeparator" w:id="0">
    <w:p w:rsidR="00D11E86" w:rsidRDefault="00D11E86" w:rsidP="00927F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1304"/>
  <w:hyphenationZone w:val="425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742D22"/>
    <w:rsid w:val="00014FA5"/>
    <w:rsid w:val="0002413F"/>
    <w:rsid w:val="000434E7"/>
    <w:rsid w:val="00045A2D"/>
    <w:rsid w:val="000D2347"/>
    <w:rsid w:val="00102621"/>
    <w:rsid w:val="00107A53"/>
    <w:rsid w:val="00121E43"/>
    <w:rsid w:val="001800FB"/>
    <w:rsid w:val="001878D1"/>
    <w:rsid w:val="00191E49"/>
    <w:rsid w:val="001C1843"/>
    <w:rsid w:val="00261F61"/>
    <w:rsid w:val="00263A58"/>
    <w:rsid w:val="002A060F"/>
    <w:rsid w:val="002A06CE"/>
    <w:rsid w:val="002A2D20"/>
    <w:rsid w:val="002C1B67"/>
    <w:rsid w:val="002D2C47"/>
    <w:rsid w:val="003474FB"/>
    <w:rsid w:val="00372D38"/>
    <w:rsid w:val="003809B4"/>
    <w:rsid w:val="00387400"/>
    <w:rsid w:val="004F2E03"/>
    <w:rsid w:val="005B1955"/>
    <w:rsid w:val="0066381A"/>
    <w:rsid w:val="00694A05"/>
    <w:rsid w:val="006A61BA"/>
    <w:rsid w:val="006D26E4"/>
    <w:rsid w:val="00742D22"/>
    <w:rsid w:val="00743BA8"/>
    <w:rsid w:val="007B39BC"/>
    <w:rsid w:val="008D01C7"/>
    <w:rsid w:val="008D147C"/>
    <w:rsid w:val="008F0B2F"/>
    <w:rsid w:val="008F58D5"/>
    <w:rsid w:val="00927F2C"/>
    <w:rsid w:val="009F1C02"/>
    <w:rsid w:val="00A125E3"/>
    <w:rsid w:val="00C16F71"/>
    <w:rsid w:val="00C81EA2"/>
    <w:rsid w:val="00CB204E"/>
    <w:rsid w:val="00CD558E"/>
    <w:rsid w:val="00D11E86"/>
    <w:rsid w:val="00D84795"/>
    <w:rsid w:val="00D91C6B"/>
    <w:rsid w:val="00E26CC7"/>
    <w:rsid w:val="00E41D9F"/>
    <w:rsid w:val="00E95C2E"/>
    <w:rsid w:val="00F568D9"/>
    <w:rsid w:val="00F97143"/>
    <w:rsid w:val="00F97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621"/>
  </w:style>
  <w:style w:type="paragraph" w:styleId="Overskrift1">
    <w:name w:val="heading 1"/>
    <w:basedOn w:val="Normal"/>
    <w:next w:val="Normal"/>
    <w:link w:val="Overskrift1Tegn"/>
    <w:uiPriority w:val="9"/>
    <w:qFormat/>
    <w:rsid w:val="00927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91C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91C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7F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dehoved">
    <w:name w:val="header"/>
    <w:basedOn w:val="Normal"/>
    <w:link w:val="SidehovedTegn"/>
    <w:uiPriority w:val="99"/>
    <w:semiHidden/>
    <w:unhideWhenUsed/>
    <w:rsid w:val="00927F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927F2C"/>
  </w:style>
  <w:style w:type="paragraph" w:styleId="Sidefod">
    <w:name w:val="footer"/>
    <w:basedOn w:val="Normal"/>
    <w:link w:val="SidefodTegn"/>
    <w:uiPriority w:val="99"/>
    <w:unhideWhenUsed/>
    <w:rsid w:val="00927F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27F2C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72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72D38"/>
    <w:rPr>
      <w:rFonts w:ascii="Tahoma" w:hAnsi="Tahoma" w:cs="Tahoma"/>
      <w:sz w:val="16"/>
      <w:szCs w:val="16"/>
    </w:rPr>
  </w:style>
  <w:style w:type="character" w:styleId="Pladsholdertekst">
    <w:name w:val="Placeholder Text"/>
    <w:basedOn w:val="Standardskrifttypeiafsnit"/>
    <w:uiPriority w:val="99"/>
    <w:semiHidden/>
    <w:rsid w:val="00191E49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91C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D91C6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ristian%20Frost\Dokumenter\Skole\AAU\Skabeloner\CS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24014-EF65-42EC-8E0E-909E246BE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CSB</Template>
  <TotalTime>91</TotalTime>
  <Pages>2</Pages>
  <Words>228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Frost</dc:creator>
  <cp:lastModifiedBy>Mads</cp:lastModifiedBy>
  <cp:revision>4</cp:revision>
  <dcterms:created xsi:type="dcterms:W3CDTF">2009-06-15T15:49:00Z</dcterms:created>
  <dcterms:modified xsi:type="dcterms:W3CDTF">2009-06-15T20:18:00Z</dcterms:modified>
</cp:coreProperties>
</file>