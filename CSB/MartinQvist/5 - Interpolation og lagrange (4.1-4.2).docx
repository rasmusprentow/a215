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621" w:rsidRDefault="00927F2C" w:rsidP="00927F2C">
      <w:pPr>
        <w:pStyle w:val="Overskrift1"/>
        <w:jc w:val="center"/>
      </w:pPr>
      <w:r>
        <w:t>C</w:t>
      </w:r>
      <w:r w:rsidR="00387400">
        <w:t>SB</w:t>
      </w:r>
      <w:r>
        <w:t xml:space="preserve"> (afsnit </w:t>
      </w:r>
      <w:r w:rsidR="00263A58">
        <w:t>4.1-4.2</w:t>
      </w:r>
      <w:r>
        <w:t>)</w:t>
      </w:r>
    </w:p>
    <w:p w:rsidR="00263A58" w:rsidRDefault="00263A58" w:rsidP="00263A58"/>
    <w:p w:rsidR="00263A58" w:rsidRDefault="00742D22" w:rsidP="00263A58">
      <w:r>
        <w:t xml:space="preserve">Hvis vi om en funktion f kender nogle punkter </w:t>
      </w:r>
      <w:r w:rsidR="00D84795" w:rsidRPr="00742D22">
        <w:rPr>
          <w:position w:val="-12"/>
        </w:rPr>
        <w:object w:dxaOrig="1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1pt;height:18.15pt" o:ole="">
            <v:imagedata r:id="rId7" o:title=""/>
          </v:shape>
          <o:OLEObject Type="Embed" ProgID="Equation.3" ShapeID="_x0000_i1025" DrawAspect="Content" ObjectID="_1235311212" r:id="rId8"/>
        </w:object>
      </w:r>
      <w:r>
        <w:t xml:space="preserve">med tilhørende funktionsværdier </w:t>
      </w:r>
      <w:r w:rsidR="00D84795" w:rsidRPr="00742D22">
        <w:rPr>
          <w:position w:val="-12"/>
        </w:rPr>
        <w:object w:dxaOrig="2140" w:dyaOrig="360">
          <v:shape id="_x0000_i1026" type="#_x0000_t75" style="width:107.05pt;height:18.15pt" o:ole="">
            <v:imagedata r:id="rId9" o:title=""/>
          </v:shape>
          <o:OLEObject Type="Embed" ProgID="Equation.3" ShapeID="_x0000_i1026" DrawAspect="Content" ObjectID="_1235311213" r:id="rId10"/>
        </w:object>
      </w:r>
      <w:r w:rsidR="00D84795">
        <w:t xml:space="preserve">vil vi gerne kende forskriften for f(x) for således at kunne bestemme </w:t>
      </w:r>
      <w:r w:rsidR="00372D38" w:rsidRPr="00D84795">
        <w:rPr>
          <w:position w:val="-12"/>
        </w:rPr>
        <w:object w:dxaOrig="1579" w:dyaOrig="360">
          <v:shape id="_x0000_i1027" type="#_x0000_t75" style="width:78.9pt;height:18.15pt" o:ole="">
            <v:imagedata r:id="rId11" o:title=""/>
          </v:shape>
          <o:OLEObject Type="Embed" ProgID="Equation.3" ShapeID="_x0000_i1027" DrawAspect="Content" ObjectID="_1235311214" r:id="rId12"/>
        </w:object>
      </w:r>
    </w:p>
    <w:p w:rsidR="00D84795" w:rsidRDefault="00372D38" w:rsidP="00263A58">
      <w:r>
        <w:t>Altså det stiplede område:</w:t>
      </w:r>
    </w:p>
    <w:p w:rsidR="00372D38" w:rsidRDefault="00372D38" w:rsidP="00263A58">
      <w:r>
        <w:tab/>
      </w:r>
      <w:r>
        <w:rPr>
          <w:noProof/>
          <w:lang w:eastAsia="da-DK"/>
        </w:rPr>
        <w:drawing>
          <wp:inline distT="0" distB="0" distL="0" distR="0">
            <wp:extent cx="2162810" cy="1311910"/>
            <wp:effectExtent l="19050" t="0" r="8890" b="0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D38" w:rsidRDefault="001878D1" w:rsidP="00263A58">
      <w:r>
        <w:t>Vi er derfor ude på at finde en approksimation sådan at følgende kommer til at være opfyldt:</w:t>
      </w:r>
    </w:p>
    <w:p w:rsidR="001878D1" w:rsidRDefault="001878D1" w:rsidP="00263A58">
      <w:r>
        <w:tab/>
      </w:r>
      <w:r w:rsidR="0002413F" w:rsidRPr="001878D1">
        <w:rPr>
          <w:position w:val="-52"/>
        </w:rPr>
        <w:object w:dxaOrig="1440" w:dyaOrig="1180">
          <v:shape id="_x0000_i1028" type="#_x0000_t75" style="width:1in;height:58.85pt" o:ole="">
            <v:imagedata r:id="rId14" o:title=""/>
          </v:shape>
          <o:OLEObject Type="Embed" ProgID="Equation.3" ShapeID="_x0000_i1028" DrawAspect="Content" ObjectID="_1235311215" r:id="rId15"/>
        </w:object>
      </w:r>
    </w:p>
    <w:p w:rsidR="001878D1" w:rsidRDefault="0002413F" w:rsidP="00263A58">
      <w:r>
        <w:t>Til at finde disse approksimationer benytter man sig af lagrange’s polynomier.</w:t>
      </w:r>
      <w:r w:rsidR="008F58D5">
        <w:t xml:space="preserve"> Man benytter polynomier da de både er effektive og kan approksimere vilkårlige funktioner.</w:t>
      </w:r>
      <w:r w:rsidR="002A2D20">
        <w:t xml:space="preserve"> </w:t>
      </w:r>
    </w:p>
    <w:p w:rsidR="005B1955" w:rsidRDefault="005B1955" w:rsidP="00263A58">
      <w:r>
        <w:t xml:space="preserve">Grunden til at vi ikke benytter </w:t>
      </w:r>
      <w:r w:rsidR="002C1B67">
        <w:t>Taylor</w:t>
      </w:r>
      <w:r>
        <w:t xml:space="preserve"> til dette er at </w:t>
      </w:r>
      <w:r w:rsidR="002C1B67">
        <w:t>Taylor</w:t>
      </w:r>
      <w:r>
        <w:t xml:space="preserve"> kræver differentialer (som i for det meste ikke kender i disse eksempler) og at </w:t>
      </w:r>
      <w:r w:rsidR="002C1B67">
        <w:t>Taylor</w:t>
      </w:r>
      <w:r>
        <w:t xml:space="preserve"> kun approksimere om </w:t>
      </w:r>
      <w:r w:rsidR="002C1B67" w:rsidRPr="005B1955">
        <w:rPr>
          <w:position w:val="-12"/>
        </w:rPr>
        <w:object w:dxaOrig="260" w:dyaOrig="360">
          <v:shape id="_x0000_i1029" type="#_x0000_t75" style="width:13.15pt;height:18.15pt" o:ole="">
            <v:imagedata r:id="rId16" o:title=""/>
          </v:shape>
          <o:OLEObject Type="Embed" ProgID="Equation.3" ShapeID="_x0000_i1029" DrawAspect="Content" ObjectID="_1235311216" r:id="rId17"/>
        </w:object>
      </w:r>
      <w:r w:rsidR="002C1B67">
        <w:t>.</w:t>
      </w:r>
    </w:p>
    <w:p w:rsidR="002C1B67" w:rsidRDefault="002C1B67" w:rsidP="00263A58">
      <w:r>
        <w:t xml:space="preserve">Hvis vi har en funktion med de kendte punkter </w:t>
      </w:r>
      <w:r w:rsidRPr="00742D22">
        <w:rPr>
          <w:position w:val="-12"/>
        </w:rPr>
        <w:object w:dxaOrig="1100" w:dyaOrig="360">
          <v:shape id="_x0000_i1030" type="#_x0000_t75" style="width:55.1pt;height:18.15pt" o:ole="">
            <v:imagedata r:id="rId7" o:title=""/>
          </v:shape>
          <o:OLEObject Type="Embed" ProgID="Equation.3" ShapeID="_x0000_i1030" DrawAspect="Content" ObjectID="_1235311217" r:id="rId18"/>
        </w:object>
      </w:r>
      <w:r>
        <w:t>bliver polynomiet i n’te grad:</w:t>
      </w:r>
    </w:p>
    <w:p w:rsidR="002C1B67" w:rsidRDefault="002C1B67" w:rsidP="00263A58">
      <w:r>
        <w:tab/>
      </w:r>
      <w:r w:rsidR="007B39BC" w:rsidRPr="002C1B67">
        <w:rPr>
          <w:position w:val="-12"/>
        </w:rPr>
        <w:object w:dxaOrig="3540" w:dyaOrig="380">
          <v:shape id="_x0000_i1031" type="#_x0000_t75" style="width:177.2pt;height:18.8pt" o:ole="">
            <v:imagedata r:id="rId19" o:title=""/>
          </v:shape>
          <o:OLEObject Type="Embed" ProgID="Equation.3" ShapeID="_x0000_i1031" DrawAspect="Content" ObjectID="_1235311218" r:id="rId20"/>
        </w:object>
      </w:r>
    </w:p>
    <w:p w:rsidR="002C1B67" w:rsidRDefault="001800FB" w:rsidP="00263A58">
      <w:r>
        <w:t>Dvs. at der i ovenstående polynomium skal gælde:</w:t>
      </w:r>
    </w:p>
    <w:p w:rsidR="001800FB" w:rsidRDefault="001800FB" w:rsidP="00263A58">
      <w:r>
        <w:tab/>
      </w:r>
      <w:r w:rsidR="007B39BC" w:rsidRPr="001800FB">
        <w:rPr>
          <w:position w:val="-74"/>
        </w:rPr>
        <w:object w:dxaOrig="4640" w:dyaOrig="1600">
          <v:shape id="_x0000_i1032" type="#_x0000_t75" style="width:232.3pt;height:80.15pt" o:ole="">
            <v:imagedata r:id="rId21" o:title=""/>
          </v:shape>
          <o:OLEObject Type="Embed" ProgID="Equation.3" ShapeID="_x0000_i1032" DrawAspect="Content" ObjectID="_1235311219" r:id="rId22"/>
        </w:object>
      </w:r>
    </w:p>
    <w:p w:rsidR="001800FB" w:rsidRDefault="002A06CE" w:rsidP="00263A58">
      <w:r>
        <w:t>Det nederste polynomium kaldes for lagrange’s interpolerende polynomium.</w:t>
      </w:r>
      <w:r w:rsidR="007B39BC">
        <w:t xml:space="preserve"> Og for denne gælder der at der er n+1 variable og led.</w:t>
      </w:r>
    </w:p>
    <w:p w:rsidR="00045A2D" w:rsidRDefault="00045A2D" w:rsidP="00263A58">
      <w:r>
        <w:lastRenderedPageBreak/>
        <w:t>Disse polynomier kan skrives på matrix form som:</w:t>
      </w:r>
    </w:p>
    <w:p w:rsidR="00045A2D" w:rsidRDefault="00045A2D" w:rsidP="00263A58">
      <w:r>
        <w:tab/>
      </w:r>
      <w:r w:rsidR="00E95C2E" w:rsidRPr="00045A2D">
        <w:rPr>
          <w:position w:val="-70"/>
        </w:rPr>
        <w:object w:dxaOrig="3680" w:dyaOrig="1520">
          <v:shape id="_x0000_i1033" type="#_x0000_t75" style="width:184.05pt;height:75.75pt" o:ole="">
            <v:imagedata r:id="rId23" o:title=""/>
          </v:shape>
          <o:OLEObject Type="Embed" ProgID="Equation.3" ShapeID="_x0000_i1033" DrawAspect="Content" ObjectID="_1235311220" r:id="rId24"/>
        </w:object>
      </w:r>
    </w:p>
    <w:p w:rsidR="00A125E3" w:rsidRDefault="00743BA8" w:rsidP="00263A58">
      <w:r>
        <w:t>Når vi vil konstruerer et lagrange polynomium ser vi først på n = 1:</w:t>
      </w:r>
    </w:p>
    <w:p w:rsidR="00743BA8" w:rsidRDefault="00743BA8" w:rsidP="00263A58">
      <w:pPr>
        <w:rPr>
          <w:noProof/>
          <w:lang w:eastAsia="da-DK"/>
        </w:rPr>
      </w:pPr>
      <w:r>
        <w:tab/>
      </w:r>
      <w:r>
        <w:rPr>
          <w:noProof/>
          <w:lang w:eastAsia="da-DK"/>
        </w:rPr>
        <w:drawing>
          <wp:inline distT="0" distB="0" distL="0" distR="0">
            <wp:extent cx="2298065" cy="1741170"/>
            <wp:effectExtent l="19050" t="0" r="6985" b="0"/>
            <wp:docPr id="89" name="Billed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BA8" w:rsidRDefault="00743BA8" w:rsidP="00263A58"/>
    <w:p w:rsidR="00743BA8" w:rsidRDefault="00743BA8" w:rsidP="00263A58"/>
    <w:p w:rsidR="005B1955" w:rsidRPr="00263A58" w:rsidRDefault="005B1955" w:rsidP="00263A58"/>
    <w:p w:rsidR="00927F2C" w:rsidRPr="00927F2C" w:rsidRDefault="00927F2C" w:rsidP="00927F2C"/>
    <w:sectPr w:rsidR="00927F2C" w:rsidRPr="00927F2C" w:rsidSect="00102621">
      <w:headerReference w:type="default" r:id="rId26"/>
      <w:footerReference w:type="default" r:id="rId2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4FB" w:rsidRDefault="003474FB" w:rsidP="00927F2C">
      <w:pPr>
        <w:spacing w:after="0" w:line="240" w:lineRule="auto"/>
      </w:pPr>
      <w:r>
        <w:separator/>
      </w:r>
    </w:p>
  </w:endnote>
  <w:endnote w:type="continuationSeparator" w:id="1">
    <w:p w:rsidR="003474FB" w:rsidRDefault="003474FB" w:rsidP="00927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435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95C2E" w:rsidRDefault="00E95C2E">
        <w:pPr>
          <w:pStyle w:val="Sidefod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743BA8">
            <w:rPr>
              <w:noProof/>
            </w:rPr>
            <w:t>2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Side</w:t>
        </w:r>
      </w:p>
    </w:sdtContent>
  </w:sdt>
  <w:p w:rsidR="00E95C2E" w:rsidRDefault="00E95C2E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4FB" w:rsidRDefault="003474FB" w:rsidP="00927F2C">
      <w:pPr>
        <w:spacing w:after="0" w:line="240" w:lineRule="auto"/>
      </w:pPr>
      <w:r>
        <w:separator/>
      </w:r>
    </w:p>
  </w:footnote>
  <w:footnote w:type="continuationSeparator" w:id="1">
    <w:p w:rsidR="003474FB" w:rsidRDefault="003474FB" w:rsidP="00927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C2E" w:rsidRDefault="00E95C2E">
    <w:pPr>
      <w:pStyle w:val="Sidehoved"/>
    </w:pPr>
    <w:r>
      <w:t>Christian Frost</w:t>
    </w:r>
    <w:r>
      <w:tab/>
      <w:t>AAU</w:t>
    </w:r>
    <w:r>
      <w:tab/>
      <w:t>20. februar 2007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1304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742D22"/>
    <w:rsid w:val="0002413F"/>
    <w:rsid w:val="00045A2D"/>
    <w:rsid w:val="000D2347"/>
    <w:rsid w:val="00102621"/>
    <w:rsid w:val="00107A53"/>
    <w:rsid w:val="001800FB"/>
    <w:rsid w:val="001878D1"/>
    <w:rsid w:val="00263A58"/>
    <w:rsid w:val="002A06CE"/>
    <w:rsid w:val="002A2D20"/>
    <w:rsid w:val="002C1B67"/>
    <w:rsid w:val="003474FB"/>
    <w:rsid w:val="00372D38"/>
    <w:rsid w:val="003809B4"/>
    <w:rsid w:val="00387400"/>
    <w:rsid w:val="005B1955"/>
    <w:rsid w:val="0066381A"/>
    <w:rsid w:val="00742D22"/>
    <w:rsid w:val="00743BA8"/>
    <w:rsid w:val="007B39BC"/>
    <w:rsid w:val="008F58D5"/>
    <w:rsid w:val="00927F2C"/>
    <w:rsid w:val="00A125E3"/>
    <w:rsid w:val="00C16F71"/>
    <w:rsid w:val="00C81EA2"/>
    <w:rsid w:val="00D84795"/>
    <w:rsid w:val="00E95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21"/>
  </w:style>
  <w:style w:type="paragraph" w:styleId="Overskrift1">
    <w:name w:val="heading 1"/>
    <w:basedOn w:val="Normal"/>
    <w:next w:val="Normal"/>
    <w:link w:val="Overskrift1Tegn"/>
    <w:uiPriority w:val="9"/>
    <w:qFormat/>
    <w:rsid w:val="00927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7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927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27F2C"/>
  </w:style>
  <w:style w:type="paragraph" w:styleId="Sidefod">
    <w:name w:val="footer"/>
    <w:basedOn w:val="Normal"/>
    <w:link w:val="SidefodTegn"/>
    <w:uiPriority w:val="99"/>
    <w:unhideWhenUsed/>
    <w:rsid w:val="00927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7F2C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72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72D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ristian%20Frost\Dokumenter\Skole\AAU\Skabeloner\CS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C95CA-94A4-4D83-B2EA-2B1A065DC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CSB.dotx</Template>
  <TotalTime>48</TotalTime>
  <Pages>2</Pages>
  <Words>173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Frost</dc:creator>
  <cp:keywords/>
  <dc:description/>
  <cp:lastModifiedBy>Christian Frost</cp:lastModifiedBy>
  <cp:revision>18</cp:revision>
  <dcterms:created xsi:type="dcterms:W3CDTF">2007-03-13T15:23:00Z</dcterms:created>
  <dcterms:modified xsi:type="dcterms:W3CDTF">2007-03-13T16:11:00Z</dcterms:modified>
</cp:coreProperties>
</file>